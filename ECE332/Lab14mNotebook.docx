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F3" w:rsidRDefault="006814F3" w:rsidP="000A26E6"/>
    <w:p w:rsidR="00600262" w:rsidRPr="006814F3" w:rsidRDefault="006814F3" w:rsidP="000A26E6">
      <w:pPr>
        <w:rPr>
          <w:rStyle w:val="Input"/>
        </w:rPr>
      </w:pPr>
      <w:bookmarkStart w:id="0" w:name="INPUT_1"/>
      <w:r w:rsidRPr="006814F3">
        <w:rPr>
          <w:rStyle w:val="Input"/>
        </w:rPr>
        <w:t>clear all</w:t>
      </w:r>
    </w:p>
    <w:p w:rsidR="006814F3" w:rsidRPr="006814F3" w:rsidRDefault="006814F3" w:rsidP="000A26E6">
      <w:pPr>
        <w:rPr>
          <w:rStyle w:val="Input"/>
        </w:rPr>
      </w:pPr>
      <w:r w:rsidRPr="006814F3">
        <w:rPr>
          <w:rStyle w:val="Input"/>
        </w:rPr>
        <w:t>format compact</w:t>
      </w:r>
    </w:p>
    <w:p w:rsidR="006814F3" w:rsidRPr="006814F3" w:rsidRDefault="006814F3" w:rsidP="000A26E6">
      <w:pPr>
        <w:rPr>
          <w:rStyle w:val="Input"/>
        </w:rPr>
      </w:pPr>
      <w:r w:rsidRPr="006814F3">
        <w:rPr>
          <w:rStyle w:val="Input"/>
        </w:rPr>
        <w:t>s=tf('s');</w:t>
      </w:r>
    </w:p>
    <w:p w:rsidR="006814F3" w:rsidRPr="006814F3" w:rsidRDefault="006814F3" w:rsidP="000A26E6">
      <w:pPr>
        <w:rPr>
          <w:rStyle w:val="Input"/>
        </w:rPr>
      </w:pPr>
      <w:r w:rsidRPr="006814F3">
        <w:rPr>
          <w:rStyle w:val="Input"/>
        </w:rPr>
        <w:t>H1=20/(s+20);</w:t>
      </w:r>
    </w:p>
    <w:p w:rsidR="006814F3" w:rsidRPr="006814F3" w:rsidRDefault="006814F3" w:rsidP="000A26E6">
      <w:pPr>
        <w:rPr>
          <w:rStyle w:val="Input"/>
        </w:rPr>
      </w:pPr>
      <w:r w:rsidRPr="006814F3">
        <w:rPr>
          <w:rStyle w:val="Input"/>
        </w:rPr>
        <w:t>bode(H1)</w:t>
      </w:r>
    </w:p>
    <w:p w:rsidR="006814F3" w:rsidRPr="006814F3" w:rsidRDefault="006814F3" w:rsidP="000A26E6">
      <w:pPr>
        <w:rPr>
          <w:rStyle w:val="Input"/>
        </w:rPr>
      </w:pPr>
      <w:r w:rsidRPr="006814F3">
        <w:rPr>
          <w:rStyle w:val="Input"/>
        </w:rPr>
        <w:t>grid on</w:t>
      </w:r>
    </w:p>
    <w:p w:rsidR="006814F3" w:rsidRDefault="006814F3" w:rsidP="006814F3">
      <w:r w:rsidRPr="006814F3">
        <w:rPr>
          <w:rStyle w:val="Input"/>
        </w:rPr>
        <w:t xml:space="preserve">title('Bode Plot for H1') </w:t>
      </w:r>
      <w:bookmarkEnd w:id="0"/>
      <w:r w:rsidRPr="006814F3">
        <w:t xml:space="preserve"> </w:t>
      </w:r>
    </w:p>
    <w:p w:rsidR="006814F3" w:rsidRPr="006814F3" w:rsidRDefault="006814F3" w:rsidP="006814F3"/>
    <w:p w:rsidR="006814F3" w:rsidRPr="006814F3" w:rsidRDefault="006814F3" w:rsidP="006814F3">
      <w:bookmarkStart w:id="1" w:name="OUTPUT_1"/>
      <w:r>
        <w:rPr>
          <w:noProof/>
          <w:lang w:eastAsia="ja-JP"/>
        </w:rPr>
        <w:drawing>
          <wp:inline distT="0" distB="0" distL="0" distR="0">
            <wp:extent cx="3657600" cy="320421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4F3">
        <w:t xml:space="preserve"> </w:t>
      </w:r>
      <w:bookmarkEnd w:id="1"/>
      <w:r w:rsidRPr="006814F3">
        <w:t xml:space="preserve"> </w:t>
      </w:r>
    </w:p>
    <w:p w:rsidR="006814F3" w:rsidRPr="000A26E6" w:rsidRDefault="006814F3" w:rsidP="006814F3">
      <w:bookmarkStart w:id="2" w:name="_GoBack"/>
      <w:bookmarkEnd w:id="2"/>
    </w:p>
    <w:sectPr w:rsidR="006814F3" w:rsidRPr="000A26E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intFractionalCharacterWidth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US" w:vendorID="8" w:dllVersion="513" w:checkStyle="1"/>
  <w:activeWritingStyle w:appName="MSWord" w:lang="ja-JP" w:vendorID="5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skedForShutdown" w:val="yes"/>
    <w:docVar w:name="InputCellCount" w:val="1"/>
    <w:docVar w:name="MATLABFig16Color" w:val="YES"/>
    <w:docVar w:name="MATLABFigEmbed" w:val="YES"/>
    <w:docVar w:name="MATLABFigHeight" w:val="3.5"/>
    <w:docVar w:name="MATLABFigUnits" w:val="Inches"/>
    <w:docVar w:name="MATLABFigWidth" w:val="4"/>
    <w:docVar w:name="MATLABFmt" w:val="Short"/>
    <w:docVar w:name="MATLABFmtStyle" w:val="Loose"/>
    <w:docVar w:name="MATLABStopOnError" w:val="YES"/>
    <w:docVar w:name="NotebookVersion" w:val="R2013a.1"/>
    <w:docVar w:name="ShowCellMarkers" w:val="1"/>
    <w:docVar w:name="ShowRecalcMarkers" w:val="1"/>
  </w:docVars>
  <w:rsids>
    <w:rsidRoot w:val="006814F3"/>
    <w:rsid w:val="000A26E6"/>
    <w:rsid w:val="000C66ED"/>
    <w:rsid w:val="000E2F1E"/>
    <w:rsid w:val="00191F4F"/>
    <w:rsid w:val="00234042"/>
    <w:rsid w:val="002421A1"/>
    <w:rsid w:val="00253CA1"/>
    <w:rsid w:val="00280591"/>
    <w:rsid w:val="002E7DFC"/>
    <w:rsid w:val="0035109B"/>
    <w:rsid w:val="0037023B"/>
    <w:rsid w:val="003D74F3"/>
    <w:rsid w:val="003F7AC2"/>
    <w:rsid w:val="0043703E"/>
    <w:rsid w:val="0045174F"/>
    <w:rsid w:val="00452D14"/>
    <w:rsid w:val="00457BC1"/>
    <w:rsid w:val="004E5464"/>
    <w:rsid w:val="004F3538"/>
    <w:rsid w:val="005042F8"/>
    <w:rsid w:val="00600262"/>
    <w:rsid w:val="00625888"/>
    <w:rsid w:val="006814F3"/>
    <w:rsid w:val="0071437A"/>
    <w:rsid w:val="00785432"/>
    <w:rsid w:val="0080538B"/>
    <w:rsid w:val="00824ADD"/>
    <w:rsid w:val="008A2BA6"/>
    <w:rsid w:val="00916207"/>
    <w:rsid w:val="00924A17"/>
    <w:rsid w:val="009E622A"/>
    <w:rsid w:val="00A037BE"/>
    <w:rsid w:val="00A07B23"/>
    <w:rsid w:val="00A34CF1"/>
    <w:rsid w:val="00A37752"/>
    <w:rsid w:val="00A71BE6"/>
    <w:rsid w:val="00AA18A5"/>
    <w:rsid w:val="00AA6AAF"/>
    <w:rsid w:val="00AB3DCF"/>
    <w:rsid w:val="00AC3660"/>
    <w:rsid w:val="00B63EF5"/>
    <w:rsid w:val="00B908AD"/>
    <w:rsid w:val="00BA154B"/>
    <w:rsid w:val="00C52626"/>
    <w:rsid w:val="00CD0FEF"/>
    <w:rsid w:val="00CD5190"/>
    <w:rsid w:val="00CE2A5F"/>
    <w:rsid w:val="00DB2793"/>
    <w:rsid w:val="00DC3364"/>
    <w:rsid w:val="00DE3F37"/>
    <w:rsid w:val="00DE4180"/>
    <w:rsid w:val="00EE3E1B"/>
    <w:rsid w:val="00EF2F8D"/>
    <w:rsid w:val="00F17153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qFormat/>
    <w:pPr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NoGraph">
    <w:name w:val="NoGraph"/>
    <w:rPr>
      <w:color w:val="808080"/>
    </w:rPr>
  </w:style>
  <w:style w:type="character" w:customStyle="1" w:styleId="Input">
    <w:name w:val="Input"/>
    <w:rPr>
      <w:rFonts w:ascii="Courier New" w:hAnsi="Courier New"/>
      <w:b/>
      <w:color w:val="008000"/>
      <w:sz w:val="20"/>
    </w:rPr>
  </w:style>
  <w:style w:type="character" w:customStyle="1" w:styleId="Output">
    <w:name w:val="Output"/>
    <w:rPr>
      <w:rFonts w:ascii="Courier New" w:hAnsi="Courier New"/>
      <w:color w:val="0000FF"/>
      <w:sz w:val="20"/>
    </w:rPr>
  </w:style>
  <w:style w:type="character" w:customStyle="1" w:styleId="Error">
    <w:name w:val="Error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Pr>
      <w:rFonts w:ascii="Courier New" w:hAnsi="Courier New"/>
      <w:b/>
      <w:color w:val="000080"/>
      <w:sz w:val="20"/>
    </w:rPr>
  </w:style>
  <w:style w:type="character" w:customStyle="1" w:styleId="Calc">
    <w:name w:val="Calc"/>
    <w:rPr>
      <w:rFonts w:ascii="Times New Roman" w:hAnsi="Times New Roman"/>
      <w:vanish/>
      <w:color w:val="80808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qFormat/>
    <w:pPr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NoGraph">
    <w:name w:val="NoGraph"/>
    <w:rPr>
      <w:color w:val="808080"/>
    </w:rPr>
  </w:style>
  <w:style w:type="character" w:customStyle="1" w:styleId="Input">
    <w:name w:val="Input"/>
    <w:rPr>
      <w:rFonts w:ascii="Courier New" w:hAnsi="Courier New"/>
      <w:b/>
      <w:color w:val="008000"/>
      <w:sz w:val="20"/>
    </w:rPr>
  </w:style>
  <w:style w:type="character" w:customStyle="1" w:styleId="Output">
    <w:name w:val="Output"/>
    <w:rPr>
      <w:rFonts w:ascii="Courier New" w:hAnsi="Courier New"/>
      <w:color w:val="0000FF"/>
      <w:sz w:val="20"/>
    </w:rPr>
  </w:style>
  <w:style w:type="character" w:customStyle="1" w:styleId="Error">
    <w:name w:val="Error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Pr>
      <w:rFonts w:ascii="Courier New" w:hAnsi="Courier New"/>
      <w:b/>
      <w:color w:val="000080"/>
      <w:sz w:val="20"/>
    </w:rPr>
  </w:style>
  <w:style w:type="character" w:customStyle="1" w:styleId="Calc">
    <w:name w:val="Calc"/>
    <w:rPr>
      <w:rFonts w:ascii="Times New Roman" w:hAnsi="Times New Roman"/>
      <w:vanish/>
      <w:color w:val="8080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9mark.demore\appdata\roaming\microsoft\templates\m-bo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m-book.dot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>The MathWorks, Inc.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</dc:subject>
  <dc:creator>localadmin</dc:creator>
  <cp:lastModifiedBy>localadmin</cp:lastModifiedBy>
  <cp:revision>1</cp:revision>
  <cp:lastPrinted>1601-01-01T00:00:00Z</cp:lastPrinted>
  <dcterms:created xsi:type="dcterms:W3CDTF">2017-02-16T20:54:00Z</dcterms:created>
  <dcterms:modified xsi:type="dcterms:W3CDTF">2017-02-16T20:56:00Z</dcterms:modified>
</cp:coreProperties>
</file>